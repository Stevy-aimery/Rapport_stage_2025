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499A" w14:textId="77777777" w:rsidR="00AC4EBD" w:rsidRPr="00AC4EBD" w:rsidRDefault="00AC4EBD" w:rsidP="009A26E3">
      <w:pPr>
        <w:pStyle w:val="BasicParagraph"/>
        <w:jc w:val="center"/>
        <w:rPr>
          <w:rFonts w:ascii="Klavika Lt" w:hAnsi="Klavika Lt" w:cs="Klavika Lt"/>
          <w:caps/>
          <w:color w:val="00A5E4"/>
          <w:sz w:val="34"/>
          <w:szCs w:val="34"/>
          <w:lang w:val="fr-MA"/>
        </w:rPr>
      </w:pPr>
      <w:r w:rsidRPr="00AC4EBD">
        <w:rPr>
          <w:rFonts w:ascii="Klavika Lt" w:hAnsi="Klavika Lt" w:cs="Klavika Lt"/>
          <w:caps/>
          <w:color w:val="00A5E4"/>
          <w:sz w:val="34"/>
          <w:szCs w:val="34"/>
          <w:lang w:val="fr-MA"/>
        </w:rPr>
        <w:t>UNIVERSITE EUROMED DE FES</w:t>
      </w:r>
    </w:p>
    <w:p w14:paraId="5F256CA3" w14:textId="77777777" w:rsidR="00B90513" w:rsidRDefault="00B90513" w:rsidP="00B90513">
      <w:pPr>
        <w:pStyle w:val="BasicParagraph"/>
        <w:jc w:val="center"/>
        <w:rPr>
          <w:rFonts w:ascii="Klavika Lt" w:hAnsi="Klavika Lt" w:cs="Klavika Lt"/>
          <w:b/>
          <w:bCs/>
          <w:caps/>
          <w:color w:val="00A5E4"/>
          <w:sz w:val="34"/>
          <w:szCs w:val="34"/>
          <w:lang w:val="fr-MA"/>
        </w:rPr>
      </w:pPr>
      <w:r w:rsidRPr="00B90513">
        <w:rPr>
          <w:rFonts w:ascii="Klavika Lt" w:hAnsi="Klavika Lt" w:cs="Klavika Lt"/>
          <w:b/>
          <w:bCs/>
          <w:caps/>
          <w:color w:val="00A5E4"/>
          <w:sz w:val="34"/>
          <w:szCs w:val="34"/>
          <w:lang w:val="fr-MA"/>
        </w:rPr>
        <w:t xml:space="preserve">Ecole d’Ingénierie Digitale et d’Intelligence Artificielle </w:t>
      </w:r>
    </w:p>
    <w:p w14:paraId="39C5A54C" w14:textId="77777777" w:rsidR="00B90513" w:rsidRPr="00B90513" w:rsidRDefault="00B90513" w:rsidP="00B90513">
      <w:pPr>
        <w:pStyle w:val="BasicParagraph"/>
        <w:jc w:val="center"/>
        <w:rPr>
          <w:rFonts w:ascii="Klavika Lt" w:hAnsi="Klavika Lt" w:cs="Klavika Lt"/>
          <w:b/>
          <w:bCs/>
          <w:caps/>
          <w:color w:val="00A5E4"/>
          <w:sz w:val="12"/>
          <w:szCs w:val="12"/>
          <w:lang w:val="fr-MA"/>
        </w:rPr>
      </w:pPr>
    </w:p>
    <w:p w14:paraId="6E6326A7" w14:textId="77777777" w:rsidR="00AC4EBD" w:rsidRPr="00AC4EBD" w:rsidRDefault="00FF1578" w:rsidP="00B90513">
      <w:pPr>
        <w:pStyle w:val="BasicParagraph"/>
        <w:jc w:val="center"/>
        <w:rPr>
          <w:rFonts w:ascii="Klavika Bd" w:hAnsi="Klavika Bd" w:cs="Klavika Bd"/>
          <w:b/>
          <w:bCs/>
          <w:caps/>
          <w:color w:val="00A5E4"/>
          <w:sz w:val="50"/>
          <w:szCs w:val="50"/>
          <w:lang w:val="fr-FR"/>
        </w:rPr>
      </w:pPr>
      <w:r w:rsidRPr="00274FEB">
        <w:rPr>
          <w:rFonts w:ascii="HelveticaNeueLT Pro 45 Lt" w:hAnsi="HelveticaNeueLT Pro 45 Lt" w:cs="HelveticaNeueLT Pro 45 Lt"/>
          <w:color w:val="484849"/>
          <w:w w:val="91"/>
          <w:sz w:val="28"/>
          <w:szCs w:val="28"/>
          <w:lang w:val="fr-FR"/>
        </w:rPr>
        <w:t xml:space="preserve"> </w:t>
      </w:r>
      <w:r w:rsidR="00B90513">
        <w:rPr>
          <w:rFonts w:ascii="HelveticaNeueLT Pro 45 Lt" w:hAnsi="HelveticaNeueLT Pro 45 Lt" w:cs="HelveticaNeueLT Pro 45 Lt"/>
          <w:color w:val="484849"/>
          <w:w w:val="91"/>
          <w:sz w:val="28"/>
          <w:szCs w:val="28"/>
          <w:lang w:val="fr-FR"/>
        </w:rPr>
        <w:t>Cycle d’Ingénieur d’état en…….</w:t>
      </w:r>
    </w:p>
    <w:p w14:paraId="6CCED0E6" w14:textId="77777777" w:rsidR="009A26E3" w:rsidRDefault="009A26E3" w:rsidP="009A26E3"/>
    <w:p w14:paraId="5530E7B0" w14:textId="77777777" w:rsidR="008A5475" w:rsidRPr="004C7EB5" w:rsidRDefault="008A5475" w:rsidP="008A5475">
      <w:pPr>
        <w:pStyle w:val="BasicParagraph"/>
        <w:suppressAutoHyphens/>
        <w:jc w:val="center"/>
        <w:rPr>
          <w:rFonts w:ascii="HelveticaNeueLT Com 57 Cn" w:hAnsi="HelveticaNeueLT Com 57 Cn" w:cs="HelveticaNeueLT Com 57 Cn"/>
          <w:color w:val="5E5F61"/>
          <w:sz w:val="40"/>
          <w:szCs w:val="40"/>
          <w:lang w:val="fr-FR"/>
        </w:rPr>
      </w:pPr>
      <w:r w:rsidRPr="004C7EB5">
        <w:rPr>
          <w:rFonts w:ascii="HelveticaNeueLT Com 57 Cn" w:hAnsi="HelveticaNeueLT Com 57 Cn" w:cs="HelveticaNeueLT Com 57 Cn"/>
          <w:color w:val="5E5F61"/>
          <w:sz w:val="40"/>
          <w:szCs w:val="40"/>
          <w:lang w:val="fr-FR"/>
        </w:rPr>
        <w:t>Mémoire de Fin d’</w:t>
      </w:r>
      <w:r w:rsidRPr="004C7EB5">
        <w:rPr>
          <w:rFonts w:ascii="HelveticaNeueLT Com 57 Cn" w:hAnsi="HelveticaNeueLT Com 57 Cn" w:cs="HelveticaNeueLT Com 57 Cn"/>
          <w:caps/>
          <w:color w:val="5E5F61"/>
          <w:sz w:val="40"/>
          <w:szCs w:val="40"/>
          <w:lang w:val="fr-FR"/>
        </w:rPr>
        <w:t>é</w:t>
      </w:r>
      <w:r w:rsidRPr="004C7EB5">
        <w:rPr>
          <w:rFonts w:ascii="HelveticaNeueLT Com 57 Cn" w:hAnsi="HelveticaNeueLT Com 57 Cn" w:cs="HelveticaNeueLT Com 57 Cn"/>
          <w:color w:val="5E5F61"/>
          <w:sz w:val="40"/>
          <w:szCs w:val="40"/>
          <w:lang w:val="fr-FR"/>
        </w:rPr>
        <w:t>tude</w:t>
      </w:r>
    </w:p>
    <w:p w14:paraId="50352693" w14:textId="77777777" w:rsidR="008A5475" w:rsidRPr="004C7EB5" w:rsidRDefault="008A5475" w:rsidP="009A26E3">
      <w:pPr>
        <w:rPr>
          <w:sz w:val="2"/>
          <w:szCs w:val="2"/>
        </w:rPr>
      </w:pPr>
    </w:p>
    <w:p w14:paraId="2215B4DD" w14:textId="77777777" w:rsidR="00AC4EBD" w:rsidRPr="004C7EB5" w:rsidRDefault="00AC4EBD" w:rsidP="008A5475">
      <w:pPr>
        <w:pStyle w:val="BasicParagraph"/>
        <w:suppressAutoHyphens/>
        <w:jc w:val="center"/>
        <w:rPr>
          <w:rFonts w:ascii="HelveticaNeueLT Com 57 Cn" w:hAnsi="HelveticaNeueLT Com 57 Cn" w:cs="HelveticaNeueLT Com 57 Cn"/>
          <w:b/>
          <w:bCs/>
          <w:color w:val="005596"/>
          <w:sz w:val="68"/>
          <w:szCs w:val="68"/>
          <w:lang w:val="fr-MA"/>
        </w:rPr>
      </w:pPr>
    </w:p>
    <w:p w14:paraId="35C8457F" w14:textId="77777777" w:rsidR="008A5475" w:rsidRPr="004C7EB5" w:rsidRDefault="00AC4EBD" w:rsidP="008A5475">
      <w:pPr>
        <w:pStyle w:val="BasicParagraph"/>
        <w:suppressAutoHyphens/>
        <w:jc w:val="center"/>
        <w:rPr>
          <w:rFonts w:ascii="HelveticaNeueLT Com 57 Cn" w:hAnsi="HelveticaNeueLT Com 57 Cn" w:cs="HelveticaNeueLT Com 57 Cn"/>
          <w:b/>
          <w:bCs/>
          <w:color w:val="005596"/>
          <w:sz w:val="68"/>
          <w:szCs w:val="68"/>
          <w:lang w:val="fr-MA"/>
        </w:rPr>
      </w:pPr>
      <w:r w:rsidRPr="004C7EB5">
        <w:rPr>
          <w:rFonts w:ascii="HelveticaNeueLT Com 57 Cn" w:hAnsi="HelveticaNeueLT Com 57 Cn" w:cs="HelveticaNeueLT Com 57 Cn"/>
          <w:b/>
          <w:bCs/>
          <w:color w:val="005596"/>
          <w:sz w:val="68"/>
          <w:szCs w:val="68"/>
          <w:lang w:val="fr-MA"/>
        </w:rPr>
        <w:t xml:space="preserve">Titre du </w:t>
      </w:r>
      <w:r w:rsidR="008A5475" w:rsidRPr="004C7EB5">
        <w:rPr>
          <w:rFonts w:ascii="HelveticaNeueLT Com 57 Cn" w:hAnsi="HelveticaNeueLT Com 57 Cn" w:cs="HelveticaNeueLT Com 57 Cn"/>
          <w:b/>
          <w:bCs/>
          <w:color w:val="005596"/>
          <w:sz w:val="68"/>
          <w:szCs w:val="68"/>
          <w:lang w:val="fr-MA"/>
        </w:rPr>
        <w:t>mémoire</w:t>
      </w:r>
    </w:p>
    <w:p w14:paraId="5F1EF05A" w14:textId="77777777" w:rsidR="008A5475" w:rsidRDefault="008A5475" w:rsidP="009A26E3"/>
    <w:p w14:paraId="40F79705" w14:textId="77777777" w:rsidR="008A5475" w:rsidRPr="004B090F" w:rsidRDefault="008A5475" w:rsidP="009A26E3">
      <w:pPr>
        <w:rPr>
          <w:sz w:val="14"/>
          <w:szCs w:val="14"/>
        </w:rPr>
      </w:pPr>
    </w:p>
    <w:p w14:paraId="75696AFD" w14:textId="77777777" w:rsidR="008A5475" w:rsidRDefault="008A5475" w:rsidP="009A26E3">
      <w:pPr>
        <w:rPr>
          <w:sz w:val="14"/>
          <w:szCs w:val="14"/>
        </w:rPr>
      </w:pPr>
    </w:p>
    <w:p w14:paraId="683A5362" w14:textId="77777777" w:rsidR="004C7EB5" w:rsidRPr="004B090F" w:rsidRDefault="004C7EB5" w:rsidP="009A26E3">
      <w:pPr>
        <w:rPr>
          <w:sz w:val="14"/>
          <w:szCs w:val="14"/>
        </w:rPr>
      </w:pPr>
    </w:p>
    <w:p w14:paraId="209DD0F6" w14:textId="77777777" w:rsidR="008A5475" w:rsidRPr="004B090F" w:rsidRDefault="008A5475" w:rsidP="008A5475">
      <w:pPr>
        <w:pStyle w:val="BasicParagraph"/>
        <w:suppressAutoHyphens/>
        <w:jc w:val="center"/>
        <w:rPr>
          <w:rFonts w:ascii="HelveticaNeueLT Com 57 Cn" w:hAnsi="HelveticaNeueLT Com 57 Cn" w:cs="HelveticaNeueLT Com 57 Cn"/>
          <w:b/>
          <w:bCs/>
          <w:color w:val="484849"/>
          <w:sz w:val="26"/>
          <w:szCs w:val="26"/>
          <w:lang w:val="fr-MA"/>
        </w:rPr>
      </w:pPr>
      <w:r w:rsidRPr="004B090F">
        <w:rPr>
          <w:rFonts w:ascii="HelveticaNeueLT Com 57 Cn" w:hAnsi="HelveticaNeueLT Com 57 Cn" w:cs="HelveticaNeueLT Com 57 Cn"/>
          <w:b/>
          <w:bCs/>
          <w:color w:val="484849"/>
          <w:sz w:val="26"/>
          <w:szCs w:val="26"/>
          <w:lang w:val="fr-MA"/>
        </w:rPr>
        <w:t>Présenté par :</w:t>
      </w:r>
    </w:p>
    <w:tbl>
      <w:tblPr>
        <w:tblStyle w:val="Grilledutableau"/>
        <w:tblpPr w:leftFromText="180" w:rightFromText="180" w:vertAnchor="text" w:horzAnchor="margin" w:tblpY="1340"/>
        <w:tblW w:w="97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69"/>
      </w:tblGrid>
      <w:tr w:rsidR="00AC4EBD" w:rsidRPr="004B090F" w14:paraId="1B27A8C3" w14:textId="77777777" w:rsidTr="004B090F">
        <w:trPr>
          <w:trHeight w:val="2522"/>
        </w:trPr>
        <w:tc>
          <w:tcPr>
            <w:tcW w:w="5387" w:type="dxa"/>
          </w:tcPr>
          <w:p w14:paraId="61663898" w14:textId="77777777" w:rsidR="00AC4EBD" w:rsidRPr="004B090F" w:rsidRDefault="00AC4EBD" w:rsidP="00AC4EBD">
            <w:pPr>
              <w:pStyle w:val="BasicParagraph"/>
              <w:suppressAutoHyphens/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MA"/>
              </w:rPr>
            </w:pPr>
            <w:r w:rsidRPr="004B090F"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MA"/>
              </w:rPr>
              <w:t>Sous la direction de :</w:t>
            </w:r>
          </w:p>
          <w:p w14:paraId="29960725" w14:textId="77777777" w:rsidR="00AC4EBD" w:rsidRDefault="00AC4EBD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  <w:r w:rsidRPr="004B090F"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  <w:t>Nom et Prénom</w:t>
            </w:r>
          </w:p>
          <w:p w14:paraId="7B9CEDCE" w14:textId="77777777" w:rsidR="004B090F" w:rsidRDefault="004B090F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</w:p>
          <w:p w14:paraId="4E5BF018" w14:textId="77777777" w:rsidR="004B090F" w:rsidRDefault="004B090F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</w:p>
          <w:p w14:paraId="3816B717" w14:textId="77777777" w:rsidR="004B090F" w:rsidRDefault="004B090F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</w:p>
          <w:p w14:paraId="5A7AB62F" w14:textId="77777777" w:rsidR="004B090F" w:rsidRDefault="004B090F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</w:p>
          <w:p w14:paraId="30AC1832" w14:textId="77777777" w:rsidR="004B090F" w:rsidRPr="004B090F" w:rsidRDefault="004B090F" w:rsidP="004B090F">
            <w:pPr>
              <w:pStyle w:val="BasicParagraph"/>
              <w:suppressAutoHyphens/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MA"/>
              </w:rPr>
            </w:pPr>
            <w:r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MA"/>
              </w:rPr>
              <w:t>Membres du jury :</w:t>
            </w:r>
          </w:p>
          <w:p w14:paraId="5528F7F3" w14:textId="77777777" w:rsidR="004B090F" w:rsidRPr="004B090F" w:rsidRDefault="004B090F" w:rsidP="00AC4EBD">
            <w:pPr>
              <w:rPr>
                <w:sz w:val="14"/>
                <w:szCs w:val="14"/>
              </w:rPr>
            </w:pPr>
          </w:p>
          <w:p w14:paraId="1FBD118D" w14:textId="77777777" w:rsidR="00AC4EBD" w:rsidRPr="004B090F" w:rsidRDefault="00AC4EBD" w:rsidP="00AC4EBD">
            <w:pPr>
              <w:rPr>
                <w:sz w:val="14"/>
                <w:szCs w:val="14"/>
              </w:rPr>
            </w:pPr>
          </w:p>
        </w:tc>
        <w:tc>
          <w:tcPr>
            <w:tcW w:w="4369" w:type="dxa"/>
          </w:tcPr>
          <w:p w14:paraId="335713C2" w14:textId="77777777" w:rsidR="00AC4EBD" w:rsidRPr="004B090F" w:rsidRDefault="00AC4EBD" w:rsidP="00AC4EBD">
            <w:pPr>
              <w:pStyle w:val="BasicParagraph"/>
              <w:suppressAutoHyphens/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FR"/>
              </w:rPr>
            </w:pPr>
            <w:r w:rsidRPr="004B090F"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FR"/>
              </w:rPr>
              <w:t>Maître du stage :</w:t>
            </w:r>
          </w:p>
          <w:p w14:paraId="2E9DC288" w14:textId="77777777" w:rsidR="00AC4EBD" w:rsidRPr="004B090F" w:rsidRDefault="00AC4EBD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  <w:r w:rsidRPr="004B090F"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  <w:t>Nom et Prénom</w:t>
            </w:r>
          </w:p>
          <w:p w14:paraId="753CB910" w14:textId="77777777" w:rsidR="00AC4EBD" w:rsidRPr="004B090F" w:rsidRDefault="00AC4EBD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</w:p>
          <w:p w14:paraId="35949CF7" w14:textId="77777777" w:rsidR="00AC4EBD" w:rsidRPr="004B090F" w:rsidRDefault="00AC4EBD" w:rsidP="00AC4EBD">
            <w:pPr>
              <w:pStyle w:val="BasicParagraph"/>
              <w:suppressAutoHyphens/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MA"/>
              </w:rPr>
            </w:pPr>
            <w:r w:rsidRPr="004B090F">
              <w:rPr>
                <w:rFonts w:ascii="HelveticaNeueLT Com 57 Cn" w:hAnsi="HelveticaNeueLT Com 57 Cn" w:cs="HelveticaNeueLT Com 57 Cn"/>
                <w:b/>
                <w:bCs/>
                <w:color w:val="484849"/>
                <w:sz w:val="26"/>
                <w:szCs w:val="26"/>
                <w:lang w:val="fr-MA"/>
              </w:rPr>
              <w:t xml:space="preserve">Nom de l’entreprise </w:t>
            </w:r>
          </w:p>
          <w:p w14:paraId="215676D7" w14:textId="77777777" w:rsidR="00AC4EBD" w:rsidRDefault="00AC4EBD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  <w:r w:rsidRPr="004B090F"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  <w:t>Adresse</w:t>
            </w:r>
          </w:p>
          <w:p w14:paraId="0D19D80C" w14:textId="77777777" w:rsidR="004B090F" w:rsidRDefault="004B090F" w:rsidP="00AC4EBD">
            <w:pPr>
              <w:rPr>
                <w:rFonts w:ascii="HelveticaNeueLT Pro 45 Lt" w:hAnsi="HelveticaNeueLT Pro 45 Lt" w:cs="HelveticaNeueLT Pro 45 Lt"/>
                <w:color w:val="484849"/>
                <w:sz w:val="26"/>
                <w:szCs w:val="26"/>
              </w:rPr>
            </w:pPr>
          </w:p>
          <w:p w14:paraId="3381F1D8" w14:textId="77777777" w:rsidR="004B090F" w:rsidRPr="004B090F" w:rsidRDefault="004B090F" w:rsidP="004B090F">
            <w:pPr>
              <w:pStyle w:val="BasicParagraph"/>
              <w:suppressAutoHyphens/>
              <w:rPr>
                <w:sz w:val="14"/>
                <w:szCs w:val="14"/>
              </w:rPr>
            </w:pPr>
          </w:p>
        </w:tc>
      </w:tr>
    </w:tbl>
    <w:p w14:paraId="5B820AA5" w14:textId="77777777" w:rsidR="008A5475" w:rsidRDefault="008A5475" w:rsidP="00AC4EBD">
      <w:pPr>
        <w:jc w:val="center"/>
        <w:rPr>
          <w:rFonts w:ascii="HelveticaNeueLT Pro 45 Lt" w:hAnsi="HelveticaNeueLT Pro 45 Lt" w:cs="HelveticaNeueLT Pro 45 Lt"/>
          <w:color w:val="484849"/>
          <w:sz w:val="28"/>
          <w:szCs w:val="28"/>
        </w:rPr>
      </w:pPr>
      <w:r w:rsidRPr="004B090F">
        <w:rPr>
          <w:rFonts w:ascii="HelveticaNeueLT Pro 45 Lt" w:hAnsi="HelveticaNeueLT Pro 45 Lt" w:cs="HelveticaNeueLT Pro 45 Lt"/>
          <w:color w:val="484849"/>
          <w:sz w:val="28"/>
          <w:szCs w:val="28"/>
        </w:rPr>
        <w:t>Nom et Prénom</w:t>
      </w:r>
    </w:p>
    <w:p w14:paraId="26DF328F" w14:textId="77777777" w:rsidR="004C7EB5" w:rsidRPr="004B090F" w:rsidRDefault="004C7EB5" w:rsidP="00AC4EBD">
      <w:pPr>
        <w:jc w:val="center"/>
        <w:rPr>
          <w:rFonts w:ascii="HelveticaNeueLT Pro 45 Lt" w:hAnsi="HelveticaNeueLT Pro 45 Lt" w:cs="HelveticaNeueLT Pro 45 Lt"/>
          <w:color w:val="484849"/>
          <w:sz w:val="28"/>
          <w:szCs w:val="28"/>
        </w:rPr>
      </w:pPr>
    </w:p>
    <w:p w14:paraId="20940FCA" w14:textId="77777777" w:rsidR="00D31855" w:rsidRDefault="00D31855" w:rsidP="00D31855">
      <w:pPr>
        <w:rPr>
          <w:rFonts w:ascii="HelveticaNeueLT Pro 45 Lt" w:hAnsi="HelveticaNeueLT Pro 45 Lt" w:cs="HelveticaNeueLT Pro 45 Lt"/>
          <w:color w:val="484849"/>
          <w:sz w:val="34"/>
          <w:szCs w:val="34"/>
        </w:rPr>
        <w:sectPr w:rsidR="00D31855" w:rsidSect="008A5475">
          <w:headerReference w:type="default" r:id="rId6"/>
          <w:footerReference w:type="default" r:id="rId7"/>
          <w:pgSz w:w="11906" w:h="16838" w:code="9"/>
          <w:pgMar w:top="2438" w:right="1418" w:bottom="964" w:left="1418" w:header="709" w:footer="397" w:gutter="0"/>
          <w:cols w:space="708"/>
          <w:docGrid w:linePitch="360"/>
        </w:sectPr>
      </w:pPr>
    </w:p>
    <w:p w14:paraId="6B2E821C" w14:textId="77777777" w:rsidR="009E7442" w:rsidRPr="009E7442" w:rsidRDefault="009E7442" w:rsidP="00087049"/>
    <w:sectPr w:rsidR="009E7442" w:rsidRPr="009E7442" w:rsidSect="009E7442">
      <w:headerReference w:type="default" r:id="rId8"/>
      <w:footerReference w:type="default" r:id="rId9"/>
      <w:pgSz w:w="11906" w:h="16838" w:code="9"/>
      <w:pgMar w:top="1418" w:right="1134" w:bottom="964" w:left="1134" w:header="73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5483F" w14:textId="77777777" w:rsidR="00FA055D" w:rsidRDefault="00FA055D" w:rsidP="009A26E3">
      <w:pPr>
        <w:spacing w:after="0" w:line="240" w:lineRule="auto"/>
      </w:pPr>
      <w:r>
        <w:separator/>
      </w:r>
    </w:p>
  </w:endnote>
  <w:endnote w:type="continuationSeparator" w:id="0">
    <w:p w14:paraId="2B2DD5C1" w14:textId="77777777" w:rsidR="00FA055D" w:rsidRDefault="00FA055D" w:rsidP="009A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 L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Klavika B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HelveticaNeueLT Com 57 Cn">
    <w:altName w:val="Franklin Gothic Demi Cond"/>
    <w:charset w:val="00"/>
    <w:family w:val="swiss"/>
    <w:pitch w:val="variable"/>
    <w:sig w:usb0="00000001" w:usb1="00002042" w:usb2="00000000" w:usb3="00000000" w:csb0="0000009B" w:csb1="00000000"/>
  </w:font>
  <w:font w:name="Klavika M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auListe7Couleur-Accentuation3"/>
      <w:tblW w:w="11537" w:type="dxa"/>
      <w:tblInd w:w="-1276" w:type="dxa"/>
      <w:tblLook w:val="04A0" w:firstRow="1" w:lastRow="0" w:firstColumn="1" w:lastColumn="0" w:noHBand="0" w:noVBand="1"/>
    </w:tblPr>
    <w:tblGrid>
      <w:gridCol w:w="11537"/>
    </w:tblGrid>
    <w:tr w:rsidR="008A5475" w14:paraId="691EE845" w14:textId="77777777" w:rsidTr="008A547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76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1537" w:type="dxa"/>
        </w:tcPr>
        <w:p w14:paraId="763BA467" w14:textId="77777777" w:rsidR="008A5475" w:rsidRDefault="008A5475" w:rsidP="008A5475">
          <w:pPr>
            <w:pStyle w:val="BasicParagraph"/>
            <w:jc w:val="center"/>
            <w:rPr>
              <w:rFonts w:ascii="Klavika Bd" w:hAnsi="Klavika Bd" w:cs="Klavika Bd"/>
              <w:b/>
              <w:bCs/>
              <w:color w:val="005596"/>
              <w:sz w:val="18"/>
              <w:szCs w:val="18"/>
              <w:lang w:val="fr-FR"/>
            </w:rPr>
          </w:pPr>
        </w:p>
      </w:tc>
    </w:tr>
  </w:tbl>
  <w:p w14:paraId="61C18BC9" w14:textId="77777777" w:rsidR="008A5475" w:rsidRDefault="008A5475" w:rsidP="008A5475">
    <w:pPr>
      <w:pStyle w:val="BasicParagraph"/>
      <w:jc w:val="center"/>
      <w:rPr>
        <w:rFonts w:ascii="Klavika Bd" w:hAnsi="Klavika Bd" w:cs="Klavika Bd"/>
        <w:b/>
        <w:bCs/>
        <w:color w:val="005596"/>
        <w:sz w:val="18"/>
        <w:szCs w:val="18"/>
        <w:lang w:val="fr-FR"/>
      </w:rPr>
    </w:pPr>
    <w:r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 wp14:anchorId="4889301A" wp14:editId="52073008">
          <wp:simplePos x="0" y="0"/>
          <wp:positionH relativeFrom="rightMargin">
            <wp:posOffset>-381000</wp:posOffset>
          </wp:positionH>
          <wp:positionV relativeFrom="paragraph">
            <wp:posOffset>-2913380</wp:posOffset>
          </wp:positionV>
          <wp:extent cx="3057525" cy="2635885"/>
          <wp:effectExtent l="0" t="0" r="9525" b="0"/>
          <wp:wrapNone/>
          <wp:docPr id="70" name="Image 70" descr="C:\Users\HP\AppData\Local\Microsoft\Windows\INetCache\Content.Word\Polygone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P\AppData\Local\Microsoft\Windows\INetCache\Content.Word\Polygone_BLU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2635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1C8D5D" w14:textId="57863DEF" w:rsidR="008A5475" w:rsidRPr="008A5475" w:rsidRDefault="008A5475" w:rsidP="008A5475">
    <w:pPr>
      <w:pStyle w:val="BasicParagraph"/>
      <w:jc w:val="center"/>
      <w:rPr>
        <w:rFonts w:ascii="Klavika Bd" w:hAnsi="Klavika Bd" w:cs="Klavika Bd"/>
        <w:b/>
        <w:bCs/>
        <w:color w:val="00A5E4"/>
        <w:sz w:val="18"/>
        <w:szCs w:val="18"/>
        <w:lang w:val="fr-FR"/>
      </w:rPr>
    </w:pPr>
    <w:r w:rsidRPr="008A5475">
      <w:rPr>
        <w:rFonts w:ascii="Klavika Bd" w:hAnsi="Klavika Bd" w:cs="Klavika Bd"/>
        <w:b/>
        <w:bCs/>
        <w:color w:val="005596"/>
        <w:sz w:val="18"/>
        <w:szCs w:val="18"/>
        <w:lang w:val="fr-FR"/>
      </w:rPr>
      <w:t xml:space="preserve">Université </w:t>
    </w:r>
    <w:proofErr w:type="spellStart"/>
    <w:r w:rsidRPr="008A5475">
      <w:rPr>
        <w:rFonts w:ascii="Klavika Bd" w:hAnsi="Klavika Bd" w:cs="Klavika Bd"/>
        <w:b/>
        <w:bCs/>
        <w:color w:val="005596"/>
        <w:sz w:val="18"/>
        <w:szCs w:val="18"/>
        <w:lang w:val="fr-FR"/>
      </w:rPr>
      <w:t>Euromed</w:t>
    </w:r>
    <w:proofErr w:type="spellEnd"/>
    <w:r w:rsidRPr="008A5475">
      <w:rPr>
        <w:rFonts w:ascii="Klavika Bd" w:hAnsi="Klavika Bd" w:cs="Klavika Bd"/>
        <w:b/>
        <w:bCs/>
        <w:color w:val="005596"/>
        <w:sz w:val="18"/>
        <w:szCs w:val="18"/>
        <w:lang w:val="fr-FR"/>
      </w:rPr>
      <w:t xml:space="preserve"> de </w:t>
    </w:r>
    <w:proofErr w:type="gramStart"/>
    <w:r w:rsidRPr="008A5475">
      <w:rPr>
        <w:rFonts w:ascii="Klavika Bd" w:hAnsi="Klavika Bd" w:cs="Klavika Bd"/>
        <w:b/>
        <w:bCs/>
        <w:color w:val="005596"/>
        <w:sz w:val="18"/>
        <w:szCs w:val="18"/>
        <w:lang w:val="fr-FR"/>
      </w:rPr>
      <w:t>Fès  /</w:t>
    </w:r>
    <w:proofErr w:type="gramEnd"/>
    <w:r w:rsidRPr="008A5475">
      <w:rPr>
        <w:rFonts w:ascii="Klavika Bd" w:hAnsi="Klavika Bd" w:cs="Klavika Bd"/>
        <w:b/>
        <w:bCs/>
        <w:color w:val="005596"/>
        <w:sz w:val="18"/>
        <w:szCs w:val="18"/>
        <w:lang w:val="fr-FR"/>
      </w:rPr>
      <w:t xml:space="preserve">  </w:t>
    </w:r>
    <w:r w:rsidR="00087049">
      <w:rPr>
        <w:rFonts w:ascii="Klavika Bd" w:hAnsi="Klavika Bd" w:cs="Klavika Bd"/>
        <w:b/>
        <w:bCs/>
        <w:color w:val="00A5E4"/>
        <w:sz w:val="18"/>
        <w:szCs w:val="18"/>
        <w:lang w:val="fr-FR"/>
      </w:rPr>
      <w:t>Ecole d’Ingénierie Digitale et d’Intelligence Artificielle</w:t>
    </w:r>
    <w:r w:rsidR="00AE654E">
      <w:rPr>
        <w:rFonts w:ascii="Klavika Bd" w:hAnsi="Klavika Bd" w:cs="Klavika Bd"/>
        <w:b/>
        <w:bCs/>
        <w:color w:val="00A5E4"/>
        <w:sz w:val="18"/>
        <w:szCs w:val="18"/>
        <w:lang w:val="fr-FR"/>
      </w:rPr>
      <w:t xml:space="preserve"> </w:t>
    </w:r>
  </w:p>
  <w:p w14:paraId="3767FF7A" w14:textId="77777777" w:rsidR="008A5475" w:rsidRPr="00AC4EBD" w:rsidRDefault="008A5475" w:rsidP="008A5475">
    <w:pPr>
      <w:pStyle w:val="BasicParagraph"/>
      <w:jc w:val="center"/>
      <w:rPr>
        <w:rFonts w:ascii="Klavika Lt" w:hAnsi="Klavika Lt" w:cs="Klavika Lt"/>
        <w:color w:val="484849"/>
        <w:sz w:val="16"/>
        <w:szCs w:val="16"/>
        <w:lang w:val="fr-MA"/>
      </w:rPr>
    </w:pPr>
    <w:r w:rsidRPr="00AC4EBD">
      <w:rPr>
        <w:rFonts w:ascii="Klavika Lt" w:hAnsi="Klavika Lt" w:cs="Klavika Lt"/>
        <w:color w:val="484849"/>
        <w:w w:val="93"/>
        <w:sz w:val="16"/>
        <w:szCs w:val="16"/>
        <w:lang w:val="fr-FR"/>
      </w:rPr>
      <w:t>Route de Meknès (</w:t>
    </w:r>
    <w:proofErr w:type="spellStart"/>
    <w:r w:rsidRPr="00AC4EBD">
      <w:rPr>
        <w:rFonts w:ascii="Klavika Lt" w:hAnsi="Klavika Lt" w:cs="Klavika Lt"/>
        <w:color w:val="484849"/>
        <w:w w:val="93"/>
        <w:sz w:val="16"/>
        <w:szCs w:val="16"/>
        <w:lang w:val="fr-FR"/>
      </w:rPr>
      <w:t>Rond point</w:t>
    </w:r>
    <w:proofErr w:type="spellEnd"/>
    <w:r w:rsidRPr="00AC4EBD">
      <w:rPr>
        <w:rFonts w:ascii="Klavika Lt" w:hAnsi="Klavika Lt" w:cs="Klavika Lt"/>
        <w:color w:val="484849"/>
        <w:w w:val="93"/>
        <w:sz w:val="16"/>
        <w:szCs w:val="16"/>
        <w:lang w:val="fr-FR"/>
      </w:rPr>
      <w:t xml:space="preserve"> </w:t>
    </w:r>
    <w:proofErr w:type="spellStart"/>
    <w:r w:rsidRPr="00AC4EBD">
      <w:rPr>
        <w:rFonts w:ascii="Klavika Lt" w:hAnsi="Klavika Lt" w:cs="Klavika Lt"/>
        <w:color w:val="484849"/>
        <w:w w:val="93"/>
        <w:sz w:val="16"/>
        <w:szCs w:val="16"/>
        <w:lang w:val="fr-FR"/>
      </w:rPr>
      <w:t>Bensouda</w:t>
    </w:r>
    <w:proofErr w:type="spellEnd"/>
    <w:r w:rsidRPr="00AC4EBD">
      <w:rPr>
        <w:rFonts w:ascii="Klavika Lt" w:hAnsi="Klavika Lt" w:cs="Klavika Lt"/>
        <w:color w:val="484849"/>
        <w:w w:val="93"/>
        <w:sz w:val="16"/>
        <w:szCs w:val="16"/>
        <w:lang w:val="fr-FR"/>
      </w:rPr>
      <w:t xml:space="preserve">), 30 000, Fès - MAROC.    </w:t>
    </w:r>
    <w:r w:rsidRPr="00AC4EBD">
      <w:rPr>
        <w:rFonts w:ascii="Klavika Lt" w:hAnsi="Klavika Lt" w:cs="Klavika Lt"/>
        <w:color w:val="484849"/>
        <w:sz w:val="16"/>
        <w:szCs w:val="16"/>
        <w:lang w:val="fr-MA"/>
      </w:rPr>
      <w:t xml:space="preserve">Tél : +212 (0) 538 903 </w:t>
    </w:r>
    <w:proofErr w:type="gramStart"/>
    <w:r w:rsidRPr="00AC4EBD">
      <w:rPr>
        <w:rFonts w:ascii="Klavika Lt" w:hAnsi="Klavika Lt" w:cs="Klavika Lt"/>
        <w:color w:val="484849"/>
        <w:sz w:val="16"/>
        <w:szCs w:val="16"/>
        <w:lang w:val="fr-MA"/>
      </w:rPr>
      <w:t>219  -</w:t>
    </w:r>
    <w:proofErr w:type="gramEnd"/>
    <w:r w:rsidRPr="00AC4EBD">
      <w:rPr>
        <w:rFonts w:ascii="Klavika Lt" w:hAnsi="Klavika Lt" w:cs="Klavika Lt"/>
        <w:color w:val="484849"/>
        <w:sz w:val="16"/>
        <w:szCs w:val="16"/>
        <w:lang w:val="fr-MA"/>
      </w:rPr>
      <w:t xml:space="preserve"> Fax : +212 (0) 5 38 90 31 38</w:t>
    </w:r>
  </w:p>
  <w:p w14:paraId="2BC0CB3B" w14:textId="5402E280" w:rsidR="008A5475" w:rsidRPr="00AC4EBD" w:rsidRDefault="008A5475" w:rsidP="008A5475">
    <w:pPr>
      <w:pStyle w:val="Pieddepage"/>
      <w:jc w:val="center"/>
      <w:rPr>
        <w:lang w:val="fr-MA"/>
      </w:rPr>
    </w:pPr>
    <w:r w:rsidRPr="00AC4EBD">
      <w:rPr>
        <w:rFonts w:ascii="Klavika Md" w:hAnsi="Klavika Md" w:cs="Klavika Md"/>
        <w:color w:val="4BA841"/>
        <w:sz w:val="18"/>
        <w:szCs w:val="18"/>
        <w:lang w:val="fr-MA"/>
      </w:rPr>
      <w:t xml:space="preserve">www.ueuromed.org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5C362" w14:textId="77777777" w:rsidR="00D31855" w:rsidRPr="00AC4EBD" w:rsidRDefault="00D31855" w:rsidP="00D31855">
    <w:pPr>
      <w:pStyle w:val="BasicParagraph"/>
      <w:rPr>
        <w:lang w:val="fr-MA"/>
      </w:rPr>
    </w:pPr>
    <w:r w:rsidRPr="00D31855">
      <w:rPr>
        <w:noProof/>
        <w:color w:val="808080" w:themeColor="background1" w:themeShade="80"/>
        <w:lang w:val="fr-FR" w:eastAsia="fr-FR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78CA93E5" wp14:editId="0E98B5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10201910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5E8C" w14:textId="77777777" w:rsidR="00D31855" w:rsidRDefault="00D31855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3FAC820" w14:textId="77777777" w:rsidR="00D31855" w:rsidRDefault="00D3185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D31855" w:rsidRDefault="00D31855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D31855" w:rsidRDefault="00D3185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D31855"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3685222" wp14:editId="242391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10201910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DD5639" w14:textId="77777777" w:rsidR="00D31855" w:rsidRPr="009E7442" w:rsidRDefault="00D31855">
                          <w:pPr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E7442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E7442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E7442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90513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9E7442"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" fillcolor="#d8d8d8 [2732]" stroked="f" strokeweight="3pt">
              <v:textbox>
                <w:txbxContent>
                  <w:p w:rsidR="00D31855" w:rsidRPr="009E7442" w:rsidRDefault="00D31855">
                    <w:pPr>
                      <w:jc w:val="right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9E7442">
                      <w:rPr>
                        <w:b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9E7442">
                      <w:rPr>
                        <w:b/>
                        <w:color w:val="000000" w:themeColor="text1"/>
                        <w:sz w:val="28"/>
                        <w:szCs w:val="28"/>
                      </w:rPr>
                      <w:instrText>PAGE   \* MERGEFORMAT</w:instrText>
                    </w:r>
                    <w:r w:rsidRPr="009E7442">
                      <w:rPr>
                        <w:b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B90513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</w:rPr>
                      <w:t>2</w:t>
                    </w:r>
                    <w:r w:rsidRPr="009E7442">
                      <w:rPr>
                        <w:b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0CDBD" w14:textId="77777777" w:rsidR="00FA055D" w:rsidRDefault="00FA055D" w:rsidP="009A26E3">
      <w:pPr>
        <w:spacing w:after="0" w:line="240" w:lineRule="auto"/>
      </w:pPr>
      <w:r>
        <w:separator/>
      </w:r>
    </w:p>
  </w:footnote>
  <w:footnote w:type="continuationSeparator" w:id="0">
    <w:p w14:paraId="6EBE91DF" w14:textId="77777777" w:rsidR="00FA055D" w:rsidRDefault="00FA055D" w:rsidP="009A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17449" w14:textId="77777777" w:rsidR="009A26E3" w:rsidRDefault="00B9051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anchorId="504710D5" wp14:editId="515DA434">
          <wp:simplePos x="0" y="0"/>
          <wp:positionH relativeFrom="margin">
            <wp:posOffset>4747260</wp:posOffset>
          </wp:positionH>
          <wp:positionV relativeFrom="margin">
            <wp:posOffset>-1262380</wp:posOffset>
          </wp:positionV>
          <wp:extent cx="1444625" cy="693420"/>
          <wp:effectExtent l="0" t="0" r="317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IDIA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625" cy="69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EBD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0713D27" wp14:editId="6343C7F9">
          <wp:simplePos x="0" y="0"/>
          <wp:positionH relativeFrom="column">
            <wp:posOffset>-288290</wp:posOffset>
          </wp:positionH>
          <wp:positionV relativeFrom="paragraph">
            <wp:posOffset>-157480</wp:posOffset>
          </wp:positionV>
          <wp:extent cx="1564640" cy="876300"/>
          <wp:effectExtent l="0" t="0" r="0" b="0"/>
          <wp:wrapTight wrapText="bothSides">
            <wp:wrapPolygon edited="0">
              <wp:start x="0" y="0"/>
              <wp:lineTo x="0" y="21130"/>
              <wp:lineTo x="21302" y="21130"/>
              <wp:lineTo x="21302" y="0"/>
              <wp:lineTo x="0" y="0"/>
            </wp:wrapPolygon>
          </wp:wrapTight>
          <wp:docPr id="66" name="Image 66" descr="C:\Users\HP\AppData\Local\Microsoft\Windows\INetCache\Content.Word\Logo_UEMF_2016_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AppData\Local\Microsoft\Windows\INetCache\Content.Word\Logo_UEMF_2016_mi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1599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3A5B8E3F" wp14:editId="656CEB37">
          <wp:simplePos x="0" y="0"/>
          <wp:positionH relativeFrom="column">
            <wp:posOffset>5986145</wp:posOffset>
          </wp:positionH>
          <wp:positionV relativeFrom="paragraph">
            <wp:posOffset>1692910</wp:posOffset>
          </wp:positionV>
          <wp:extent cx="1640840" cy="1413662"/>
          <wp:effectExtent l="0" t="0" r="0" b="0"/>
          <wp:wrapNone/>
          <wp:docPr id="67" name="Image 67" descr="C:\Users\HP\AppData\Local\Microsoft\Windows\INetCache\Content.Word\Polygone_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P\AppData\Local\Microsoft\Windows\INetCache\Content.Word\Polygone_VER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1413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475"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1E887F24" wp14:editId="7582399A">
          <wp:simplePos x="0" y="0"/>
          <wp:positionH relativeFrom="column">
            <wp:posOffset>-1529080</wp:posOffset>
          </wp:positionH>
          <wp:positionV relativeFrom="paragraph">
            <wp:posOffset>807085</wp:posOffset>
          </wp:positionV>
          <wp:extent cx="1050290" cy="904875"/>
          <wp:effectExtent l="0" t="0" r="0" b="9525"/>
          <wp:wrapNone/>
          <wp:docPr id="68" name="Image 68" descr="C:\Users\HP\AppData\Local\Microsoft\Windows\INetCache\Content.Word\Polygone_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P\AppData\Local\Microsoft\Windows\INetCache\Content.Word\Polygone_VER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5475"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1FE8CB9F" wp14:editId="40D86436">
          <wp:simplePos x="0" y="0"/>
          <wp:positionH relativeFrom="rightMargin">
            <wp:posOffset>-7421674</wp:posOffset>
          </wp:positionH>
          <wp:positionV relativeFrom="paragraph">
            <wp:posOffset>2664460</wp:posOffset>
          </wp:positionV>
          <wp:extent cx="1628775" cy="1404163"/>
          <wp:effectExtent l="0" t="0" r="0" b="5715"/>
          <wp:wrapNone/>
          <wp:docPr id="69" name="Image 69" descr="C:\Users\HP\AppData\Local\Microsoft\Windows\INetCache\Content.Word\Polygone_BL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P\AppData\Local\Microsoft\Windows\INetCache\Content.Word\Polygone_BLU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404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2035" w14:textId="77777777" w:rsidR="00D31855" w:rsidRPr="009E7442" w:rsidRDefault="0000000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E74B5" w:themeColor="accent1" w:themeShade="BF"/>
        <w:sz w:val="26"/>
        <w:szCs w:val="26"/>
      </w:rPr>
    </w:pPr>
    <w:sdt>
      <w:sdtPr>
        <w:rPr>
          <w:rFonts w:eastAsiaTheme="majorEastAsia" w:cstheme="majorBidi"/>
          <w:color w:val="2E74B5" w:themeColor="accent1" w:themeShade="BF"/>
          <w:sz w:val="26"/>
          <w:szCs w:val="26"/>
        </w:rPr>
        <w:alias w:val="Titre"/>
        <w:tag w:val=""/>
        <w:id w:val="1462761496"/>
        <w:placeholder>
          <w:docPart w:val="9529D9DC072F4793BFACBC51495165A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1855" w:rsidRPr="009B7E06">
          <w:rPr>
            <w:rFonts w:eastAsiaTheme="majorEastAsia" w:cstheme="majorBidi"/>
            <w:color w:val="2E74B5" w:themeColor="accent1" w:themeShade="BF"/>
            <w:szCs w:val="26"/>
          </w:rPr>
          <w:t>[Titre du document]</w:t>
        </w:r>
      </w:sdtContent>
    </w:sdt>
  </w:p>
  <w:p w14:paraId="42E97DD3" w14:textId="77777777" w:rsidR="00D31855" w:rsidRDefault="00D3185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EB"/>
    <w:rsid w:val="00087049"/>
    <w:rsid w:val="000A48BA"/>
    <w:rsid w:val="00157588"/>
    <w:rsid w:val="001A6C95"/>
    <w:rsid w:val="00274FEB"/>
    <w:rsid w:val="004B090F"/>
    <w:rsid w:val="004C7EB5"/>
    <w:rsid w:val="005F65DB"/>
    <w:rsid w:val="006238C1"/>
    <w:rsid w:val="0065389A"/>
    <w:rsid w:val="006E1599"/>
    <w:rsid w:val="00716B50"/>
    <w:rsid w:val="00722BA7"/>
    <w:rsid w:val="007443C9"/>
    <w:rsid w:val="008A5475"/>
    <w:rsid w:val="009A26E3"/>
    <w:rsid w:val="009A610B"/>
    <w:rsid w:val="009B7E06"/>
    <w:rsid w:val="009D6448"/>
    <w:rsid w:val="009E7442"/>
    <w:rsid w:val="009F3AF3"/>
    <w:rsid w:val="00A55EF5"/>
    <w:rsid w:val="00AC4EBD"/>
    <w:rsid w:val="00AE654E"/>
    <w:rsid w:val="00B30EAF"/>
    <w:rsid w:val="00B90513"/>
    <w:rsid w:val="00C965DA"/>
    <w:rsid w:val="00D31855"/>
    <w:rsid w:val="00EB1494"/>
    <w:rsid w:val="00ED2952"/>
    <w:rsid w:val="00F270A6"/>
    <w:rsid w:val="00F309E9"/>
    <w:rsid w:val="00FA055D"/>
    <w:rsid w:val="00FC5030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F4B77"/>
  <w15:chartTrackingRefBased/>
  <w15:docId w15:val="{CB593087-1C71-45DC-8714-A495642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42"/>
    <w:rPr>
      <w:rFonts w:ascii="Candara" w:hAnsi="Candara"/>
    </w:rPr>
  </w:style>
  <w:style w:type="paragraph" w:styleId="Titre1">
    <w:name w:val="heading 1"/>
    <w:basedOn w:val="Normal"/>
    <w:next w:val="Normal"/>
    <w:link w:val="Titre1Car"/>
    <w:uiPriority w:val="9"/>
    <w:qFormat/>
    <w:rsid w:val="009B7E0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7E0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E0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7E0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7E0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26E3"/>
  </w:style>
  <w:style w:type="paragraph" w:styleId="Pieddepage">
    <w:name w:val="footer"/>
    <w:basedOn w:val="Normal"/>
    <w:link w:val="PieddepageCar"/>
    <w:uiPriority w:val="99"/>
    <w:unhideWhenUsed/>
    <w:rsid w:val="009A2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26E3"/>
  </w:style>
  <w:style w:type="paragraph" w:customStyle="1" w:styleId="BasicParagraph">
    <w:name w:val="[Basic Paragraph]"/>
    <w:basedOn w:val="Normal"/>
    <w:uiPriority w:val="99"/>
    <w:rsid w:val="009A26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Grilledutableau">
    <w:name w:val="Table Grid"/>
    <w:basedOn w:val="TableauNormal"/>
    <w:uiPriority w:val="39"/>
    <w:rsid w:val="008A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-Accentuation3">
    <w:name w:val="List Table 7 Colorful Accent 3"/>
    <w:basedOn w:val="TableauNormal"/>
    <w:uiPriority w:val="52"/>
    <w:rsid w:val="008A547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B0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90F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D3185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B7E06"/>
    <w:rPr>
      <w:rFonts w:ascii="Candara" w:eastAsiaTheme="majorEastAsia" w:hAnsi="Candara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B7E06"/>
    <w:pPr>
      <w:spacing w:after="0" w:line="240" w:lineRule="auto"/>
    </w:pPr>
    <w:rPr>
      <w:rFonts w:ascii="Candara" w:hAnsi="Candara"/>
    </w:rPr>
  </w:style>
  <w:style w:type="character" w:customStyle="1" w:styleId="Titre2Car">
    <w:name w:val="Titre 2 Car"/>
    <w:basedOn w:val="Policepardfaut"/>
    <w:link w:val="Titre2"/>
    <w:uiPriority w:val="9"/>
    <w:rsid w:val="009B7E06"/>
    <w:rPr>
      <w:rFonts w:ascii="Candara" w:eastAsiaTheme="majorEastAsia" w:hAnsi="Candara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7E06"/>
    <w:rPr>
      <w:rFonts w:ascii="Candara" w:eastAsiaTheme="majorEastAsia" w:hAnsi="Candara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7E06"/>
    <w:rPr>
      <w:rFonts w:ascii="Candara" w:eastAsiaTheme="majorEastAsia" w:hAnsi="Candar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B7E06"/>
    <w:rPr>
      <w:rFonts w:ascii="Candara" w:eastAsiaTheme="majorEastAsia" w:hAnsi="Candara" w:cstheme="majorBidi"/>
      <w:color w:val="2E74B5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B7E0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7E06"/>
    <w:rPr>
      <w:rFonts w:ascii="Candara" w:eastAsiaTheme="majorEastAsia" w:hAnsi="Candara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274F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0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.mesdouri\Downloads\PFE_TMD-FEM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29D9DC072F4793BFACBC51495165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E1116F-9A98-4364-8BCE-21BF5F5A8615}"/>
      </w:docPartPr>
      <w:docPartBody>
        <w:p w:rsidR="00DD5294" w:rsidRDefault="00375C8A">
          <w:pPr>
            <w:pStyle w:val="9529D9DC072F4793BFACBC51495165AC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avika Lt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Klavika B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HelveticaNeueLT Com 57 Cn">
    <w:altName w:val="Franklin Gothic Demi Cond"/>
    <w:charset w:val="00"/>
    <w:family w:val="swiss"/>
    <w:pitch w:val="variable"/>
    <w:sig w:usb0="00000001" w:usb1="00002042" w:usb2="00000000" w:usb3="00000000" w:csb0="0000009B" w:csb1="00000000"/>
  </w:font>
  <w:font w:name="Klavika Md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8A"/>
    <w:rsid w:val="000A48BA"/>
    <w:rsid w:val="00375C8A"/>
    <w:rsid w:val="004B32A7"/>
    <w:rsid w:val="00793437"/>
    <w:rsid w:val="007E7A5B"/>
    <w:rsid w:val="00894496"/>
    <w:rsid w:val="00DD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29D9DC072F4793BFACBC51495165AC">
    <w:name w:val="9529D9DC072F4793BFACBC5149516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PFE_TMD-FEMG</Template>
  <TotalTime>4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Mesdouri</dc:creator>
  <cp:keywords/>
  <dc:description/>
  <cp:lastModifiedBy>Ahmed EL HILALI ALAOUI</cp:lastModifiedBy>
  <cp:revision>3</cp:revision>
  <cp:lastPrinted>2019-05-11T17:07:00Z</cp:lastPrinted>
  <dcterms:created xsi:type="dcterms:W3CDTF">2025-03-16T10:30:00Z</dcterms:created>
  <dcterms:modified xsi:type="dcterms:W3CDTF">2025-03-16T10:33:00Z</dcterms:modified>
</cp:coreProperties>
</file>